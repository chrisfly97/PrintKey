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59091" w14:textId="77777777" w:rsidR="00971004" w:rsidRPr="006A3F46" w:rsidRDefault="00971004" w:rsidP="00971004">
      <w:pPr>
        <w:rPr>
          <w:b/>
          <w:bCs/>
        </w:rPr>
      </w:pPr>
      <w:r w:rsidRPr="006A3F46">
        <w:rPr>
          <w:b/>
          <w:bCs/>
        </w:rPr>
        <w:t>Dokumentation vom 21.05.2025</w:t>
      </w:r>
    </w:p>
    <w:p w14:paraId="2737EBB6" w14:textId="77777777" w:rsidR="00971004" w:rsidRDefault="00971004" w:rsidP="00971004"/>
    <w:p w14:paraId="275A6CAD" w14:textId="77777777" w:rsidR="00971004" w:rsidRDefault="00971004" w:rsidP="00971004"/>
    <w:p w14:paraId="5307EE3B" w14:textId="77777777" w:rsidR="00971004" w:rsidRDefault="00971004" w:rsidP="00971004">
      <w:r>
        <w:t>Heute zu erledigenden Aufgaben:</w:t>
      </w:r>
    </w:p>
    <w:p w14:paraId="724B2EEA" w14:textId="77777777" w:rsidR="00971004" w:rsidRDefault="00971004" w:rsidP="00971004">
      <w:r>
        <w:tab/>
        <w:t>-Bauteile ermitteln</w:t>
      </w:r>
    </w:p>
    <w:p w14:paraId="4953ACE9" w14:textId="77777777" w:rsidR="00971004" w:rsidRDefault="00971004" w:rsidP="00971004">
      <w:r>
        <w:tab/>
        <w:t>-Schaltung entwerfen und aufbauen</w:t>
      </w:r>
    </w:p>
    <w:p w14:paraId="2A1D41AF" w14:textId="77777777" w:rsidR="00971004" w:rsidRDefault="00971004" w:rsidP="00971004">
      <w:r>
        <w:tab/>
        <w:t>-RasberryPI mit dem Python-Test-Programm (Dokumentation.docx) auf GitHub testen</w:t>
      </w:r>
    </w:p>
    <w:p w14:paraId="3F6DA4A6" w14:textId="77777777" w:rsidR="00971004" w:rsidRDefault="00971004" w:rsidP="00971004"/>
    <w:p w14:paraId="6C52587B" w14:textId="77777777" w:rsidR="00971004" w:rsidRDefault="00971004" w:rsidP="00971004"/>
    <w:p w14:paraId="2E196145" w14:textId="77777777" w:rsidR="00971004" w:rsidRPr="006A3F46" w:rsidRDefault="00971004" w:rsidP="00971004">
      <w:pPr>
        <w:rPr>
          <w:b/>
          <w:bCs/>
          <w:sz w:val="32"/>
          <w:szCs w:val="32"/>
        </w:rPr>
      </w:pPr>
      <w:r w:rsidRPr="006A3F46">
        <w:rPr>
          <w:b/>
          <w:bCs/>
          <w:sz w:val="32"/>
          <w:szCs w:val="32"/>
        </w:rPr>
        <w:t>Aufgabenbereich Christoph:</w:t>
      </w:r>
    </w:p>
    <w:p w14:paraId="1EB54DD7" w14:textId="77777777" w:rsidR="00971004" w:rsidRDefault="00971004" w:rsidP="00971004"/>
    <w:p w14:paraId="2C77E64E" w14:textId="77777777" w:rsidR="00971004" w:rsidRPr="006A3F46" w:rsidRDefault="00971004" w:rsidP="00971004">
      <w:pPr>
        <w:rPr>
          <w:b/>
          <w:bCs/>
        </w:rPr>
      </w:pPr>
      <w:r w:rsidRPr="006A3F46">
        <w:rPr>
          <w:b/>
          <w:bCs/>
        </w:rPr>
        <w:t>Hardware gesucht und organisiert</w:t>
      </w:r>
      <w:r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834"/>
        <w:gridCol w:w="3447"/>
      </w:tblGrid>
      <w:tr w:rsidR="00971004" w:rsidRPr="00DC5B6A" w14:paraId="18C138D5" w14:textId="77777777" w:rsidTr="009858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CB16D4" w14:textId="77777777" w:rsidR="00971004" w:rsidRPr="00DC5B6A" w:rsidRDefault="00971004" w:rsidP="009858C2">
            <w:pPr>
              <w:rPr>
                <w:b/>
                <w:bCs/>
              </w:rPr>
            </w:pPr>
            <w:r w:rsidRPr="00DC5B6A">
              <w:rPr>
                <w:b/>
                <w:bCs/>
              </w:rPr>
              <w:t>Bauteil</w:t>
            </w:r>
          </w:p>
        </w:tc>
        <w:tc>
          <w:tcPr>
            <w:tcW w:w="0" w:type="auto"/>
            <w:vAlign w:val="center"/>
            <w:hideMark/>
          </w:tcPr>
          <w:p w14:paraId="20378A5A" w14:textId="77777777" w:rsidR="00971004" w:rsidRPr="00DC5B6A" w:rsidRDefault="00971004" w:rsidP="009858C2">
            <w:pPr>
              <w:rPr>
                <w:b/>
                <w:bCs/>
              </w:rPr>
            </w:pPr>
            <w:r w:rsidRPr="00DC5B6A">
              <w:rPr>
                <w:b/>
                <w:bCs/>
              </w:rPr>
              <w:t>Menge</w:t>
            </w:r>
          </w:p>
        </w:tc>
        <w:tc>
          <w:tcPr>
            <w:tcW w:w="0" w:type="auto"/>
            <w:vAlign w:val="center"/>
            <w:hideMark/>
          </w:tcPr>
          <w:p w14:paraId="0DC34F2D" w14:textId="77777777" w:rsidR="00971004" w:rsidRPr="00DC5B6A" w:rsidRDefault="00971004" w:rsidP="009858C2">
            <w:pPr>
              <w:rPr>
                <w:b/>
                <w:bCs/>
              </w:rPr>
            </w:pPr>
            <w:r w:rsidRPr="00DC5B6A">
              <w:rPr>
                <w:b/>
                <w:bCs/>
              </w:rPr>
              <w:t>Beschreibung</w:t>
            </w:r>
          </w:p>
        </w:tc>
      </w:tr>
      <w:tr w:rsidR="00971004" w:rsidRPr="00DC5B6A" w14:paraId="4174E38E" w14:textId="77777777" w:rsidTr="009858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E01CB" w14:textId="77777777" w:rsidR="00971004" w:rsidRPr="00DC5B6A" w:rsidRDefault="00971004" w:rsidP="009858C2">
            <w:r w:rsidRPr="00DC5B6A">
              <w:t>Raspberry Pi</w:t>
            </w:r>
          </w:p>
        </w:tc>
        <w:tc>
          <w:tcPr>
            <w:tcW w:w="0" w:type="auto"/>
            <w:vAlign w:val="center"/>
            <w:hideMark/>
          </w:tcPr>
          <w:p w14:paraId="7987AE58" w14:textId="77777777" w:rsidR="00971004" w:rsidRPr="00DC5B6A" w:rsidRDefault="00971004" w:rsidP="009858C2">
            <w:r w:rsidRPr="00DC5B6A">
              <w:t>1</w:t>
            </w:r>
          </w:p>
        </w:tc>
        <w:tc>
          <w:tcPr>
            <w:tcW w:w="0" w:type="auto"/>
            <w:vAlign w:val="center"/>
            <w:hideMark/>
          </w:tcPr>
          <w:p w14:paraId="653871DC" w14:textId="77777777" w:rsidR="00971004" w:rsidRPr="00DC5B6A" w:rsidRDefault="00971004" w:rsidP="009858C2">
            <w:r w:rsidRPr="00DC5B6A">
              <w:t>z.</w:t>
            </w:r>
            <w:r w:rsidRPr="00DC5B6A">
              <w:rPr>
                <w:rFonts w:ascii="Arial" w:hAnsi="Arial" w:cs="Arial"/>
              </w:rPr>
              <w:t> </w:t>
            </w:r>
            <w:r w:rsidRPr="00DC5B6A">
              <w:t>B. Pi 3, 4, oder Zero W</w:t>
            </w:r>
          </w:p>
        </w:tc>
      </w:tr>
      <w:tr w:rsidR="00971004" w:rsidRPr="00DC5B6A" w14:paraId="40747883" w14:textId="77777777" w:rsidTr="009858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AA83C" w14:textId="77777777" w:rsidR="00971004" w:rsidRPr="00DC5B6A" w:rsidRDefault="00971004" w:rsidP="009858C2">
            <w:r w:rsidRPr="00DC5B6A">
              <w:t>MFRC522 RFID/NFC</w:t>
            </w:r>
          </w:p>
        </w:tc>
        <w:tc>
          <w:tcPr>
            <w:tcW w:w="0" w:type="auto"/>
            <w:vAlign w:val="center"/>
            <w:hideMark/>
          </w:tcPr>
          <w:p w14:paraId="1724E3FC" w14:textId="77777777" w:rsidR="00971004" w:rsidRPr="00DC5B6A" w:rsidRDefault="00971004" w:rsidP="009858C2">
            <w:r w:rsidRPr="00DC5B6A">
              <w:t>1</w:t>
            </w:r>
          </w:p>
        </w:tc>
        <w:tc>
          <w:tcPr>
            <w:tcW w:w="0" w:type="auto"/>
            <w:vAlign w:val="center"/>
            <w:hideMark/>
          </w:tcPr>
          <w:p w14:paraId="7D4AFA62" w14:textId="77777777" w:rsidR="00971004" w:rsidRPr="00DC5B6A" w:rsidRDefault="00971004" w:rsidP="009858C2">
            <w:r w:rsidRPr="00DC5B6A">
              <w:t>SPI-fähiger NFC-Leser</w:t>
            </w:r>
          </w:p>
        </w:tc>
      </w:tr>
      <w:tr w:rsidR="00971004" w:rsidRPr="00DC5B6A" w14:paraId="5DD02853" w14:textId="77777777" w:rsidTr="009858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01D9E" w14:textId="77777777" w:rsidR="00971004" w:rsidRPr="00DC5B6A" w:rsidRDefault="00971004" w:rsidP="009858C2">
            <w:r w:rsidRPr="00DC5B6A">
              <w:t>RFID/NFC-Tag</w:t>
            </w:r>
          </w:p>
        </w:tc>
        <w:tc>
          <w:tcPr>
            <w:tcW w:w="0" w:type="auto"/>
            <w:vAlign w:val="center"/>
            <w:hideMark/>
          </w:tcPr>
          <w:p w14:paraId="69BD230B" w14:textId="77777777" w:rsidR="00971004" w:rsidRPr="00DC5B6A" w:rsidRDefault="00971004" w:rsidP="009858C2">
            <w:r w:rsidRPr="00DC5B6A">
              <w:t>1+</w:t>
            </w:r>
          </w:p>
        </w:tc>
        <w:tc>
          <w:tcPr>
            <w:tcW w:w="0" w:type="auto"/>
            <w:vAlign w:val="center"/>
            <w:hideMark/>
          </w:tcPr>
          <w:p w14:paraId="17F64560" w14:textId="77777777" w:rsidR="00971004" w:rsidRPr="00DC5B6A" w:rsidRDefault="00971004" w:rsidP="009858C2">
            <w:r w:rsidRPr="00DC5B6A">
              <w:t>Kompatibler Tag (MIFARE Classic etc.)</w:t>
            </w:r>
          </w:p>
        </w:tc>
      </w:tr>
      <w:tr w:rsidR="00971004" w:rsidRPr="00DC5B6A" w14:paraId="558494F8" w14:textId="77777777" w:rsidTr="009858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7D7B0" w14:textId="77777777" w:rsidR="00971004" w:rsidRPr="00DC5B6A" w:rsidRDefault="00971004" w:rsidP="009858C2">
            <w:r w:rsidRPr="00DC5B6A">
              <w:t>LED (grün)</w:t>
            </w:r>
          </w:p>
        </w:tc>
        <w:tc>
          <w:tcPr>
            <w:tcW w:w="0" w:type="auto"/>
            <w:vAlign w:val="center"/>
            <w:hideMark/>
          </w:tcPr>
          <w:p w14:paraId="630A451D" w14:textId="77777777" w:rsidR="00971004" w:rsidRPr="00DC5B6A" w:rsidRDefault="00971004" w:rsidP="009858C2">
            <w:r w:rsidRPr="00DC5B6A">
              <w:t>1</w:t>
            </w:r>
          </w:p>
        </w:tc>
        <w:tc>
          <w:tcPr>
            <w:tcW w:w="0" w:type="auto"/>
            <w:vAlign w:val="center"/>
            <w:hideMark/>
          </w:tcPr>
          <w:p w14:paraId="1C0A62FF" w14:textId="77777777" w:rsidR="00971004" w:rsidRPr="00DC5B6A" w:rsidRDefault="00971004" w:rsidP="009858C2">
            <w:r w:rsidRPr="00DC5B6A">
              <w:t>Signal-LED</w:t>
            </w:r>
          </w:p>
        </w:tc>
      </w:tr>
      <w:tr w:rsidR="00971004" w:rsidRPr="00DC5B6A" w14:paraId="60291F65" w14:textId="77777777" w:rsidTr="009858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3E11B" w14:textId="77777777" w:rsidR="00971004" w:rsidRPr="00DC5B6A" w:rsidRDefault="00971004" w:rsidP="009858C2">
            <w:r w:rsidRPr="00DC5B6A">
              <w:t>LED (rot)</w:t>
            </w:r>
          </w:p>
        </w:tc>
        <w:tc>
          <w:tcPr>
            <w:tcW w:w="0" w:type="auto"/>
            <w:vAlign w:val="center"/>
            <w:hideMark/>
          </w:tcPr>
          <w:p w14:paraId="5EEFC20A" w14:textId="77777777" w:rsidR="00971004" w:rsidRPr="00DC5B6A" w:rsidRDefault="00971004" w:rsidP="009858C2">
            <w:r w:rsidRPr="00DC5B6A">
              <w:t>1</w:t>
            </w:r>
          </w:p>
        </w:tc>
        <w:tc>
          <w:tcPr>
            <w:tcW w:w="0" w:type="auto"/>
            <w:vAlign w:val="center"/>
            <w:hideMark/>
          </w:tcPr>
          <w:p w14:paraId="2EF3F5CA" w14:textId="77777777" w:rsidR="00971004" w:rsidRPr="00DC5B6A" w:rsidRDefault="00971004" w:rsidP="009858C2">
            <w:r w:rsidRPr="00DC5B6A">
              <w:t>Signal-LED</w:t>
            </w:r>
          </w:p>
        </w:tc>
      </w:tr>
      <w:tr w:rsidR="00971004" w:rsidRPr="00DC5B6A" w14:paraId="60954B2C" w14:textId="77777777" w:rsidTr="009858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65DCE" w14:textId="77777777" w:rsidR="00971004" w:rsidRPr="00DC5B6A" w:rsidRDefault="00971004" w:rsidP="009858C2">
            <w:r w:rsidRPr="00DC5B6A">
              <w:t>220</w:t>
            </w:r>
            <w:r w:rsidRPr="00DC5B6A">
              <w:rPr>
                <w:rFonts w:ascii="Arial" w:hAnsi="Arial" w:cs="Arial"/>
              </w:rPr>
              <w:t> </w:t>
            </w:r>
            <w:r w:rsidRPr="00DC5B6A">
              <w:rPr>
                <w:rFonts w:ascii="Aptos" w:hAnsi="Aptos" w:cs="Aptos"/>
              </w:rPr>
              <w:t>Ω</w:t>
            </w:r>
            <w:r w:rsidRPr="00DC5B6A">
              <w:t xml:space="preserve"> Widerst</w:t>
            </w:r>
            <w:r w:rsidRPr="00DC5B6A">
              <w:rPr>
                <w:rFonts w:ascii="Aptos" w:hAnsi="Aptos" w:cs="Aptos"/>
              </w:rPr>
              <w:t>ä</w:t>
            </w:r>
            <w:r w:rsidRPr="00DC5B6A">
              <w:t>nde</w:t>
            </w:r>
          </w:p>
        </w:tc>
        <w:tc>
          <w:tcPr>
            <w:tcW w:w="0" w:type="auto"/>
            <w:vAlign w:val="center"/>
            <w:hideMark/>
          </w:tcPr>
          <w:p w14:paraId="1D6961D5" w14:textId="77777777" w:rsidR="00971004" w:rsidRPr="00DC5B6A" w:rsidRDefault="00971004" w:rsidP="009858C2">
            <w:r w:rsidRPr="00DC5B6A">
              <w:t>2</w:t>
            </w:r>
          </w:p>
        </w:tc>
        <w:tc>
          <w:tcPr>
            <w:tcW w:w="0" w:type="auto"/>
            <w:vAlign w:val="center"/>
            <w:hideMark/>
          </w:tcPr>
          <w:p w14:paraId="6EDAF27B" w14:textId="77777777" w:rsidR="00971004" w:rsidRPr="00DC5B6A" w:rsidRDefault="00971004" w:rsidP="009858C2">
            <w:r w:rsidRPr="00DC5B6A">
              <w:t>Für die LEDs</w:t>
            </w:r>
          </w:p>
        </w:tc>
      </w:tr>
      <w:tr w:rsidR="00971004" w:rsidRPr="00DC5B6A" w14:paraId="29EB407F" w14:textId="77777777" w:rsidTr="009858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1C5CD" w14:textId="77777777" w:rsidR="00971004" w:rsidRPr="00DC5B6A" w:rsidRDefault="00971004" w:rsidP="009858C2">
            <w:r w:rsidRPr="00DC5B6A">
              <w:t>Breadboard</w:t>
            </w:r>
          </w:p>
        </w:tc>
        <w:tc>
          <w:tcPr>
            <w:tcW w:w="0" w:type="auto"/>
            <w:vAlign w:val="center"/>
            <w:hideMark/>
          </w:tcPr>
          <w:p w14:paraId="59BE3C1D" w14:textId="77777777" w:rsidR="00971004" w:rsidRPr="00DC5B6A" w:rsidRDefault="00971004" w:rsidP="009858C2">
            <w:r w:rsidRPr="00DC5B6A">
              <w:t>1</w:t>
            </w:r>
          </w:p>
        </w:tc>
        <w:tc>
          <w:tcPr>
            <w:tcW w:w="0" w:type="auto"/>
            <w:vAlign w:val="center"/>
            <w:hideMark/>
          </w:tcPr>
          <w:p w14:paraId="7214FAED" w14:textId="77777777" w:rsidR="00971004" w:rsidRPr="00DC5B6A" w:rsidRDefault="00971004" w:rsidP="009858C2">
            <w:r w:rsidRPr="00DC5B6A">
              <w:t>Optional</w:t>
            </w:r>
          </w:p>
        </w:tc>
      </w:tr>
      <w:tr w:rsidR="00971004" w:rsidRPr="00DC5B6A" w14:paraId="2879EE2F" w14:textId="77777777" w:rsidTr="009858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61F47" w14:textId="77777777" w:rsidR="00971004" w:rsidRPr="00DC5B6A" w:rsidRDefault="00971004" w:rsidP="009858C2">
            <w:r w:rsidRPr="00DC5B6A">
              <w:t xml:space="preserve">Jumper-Kabel </w:t>
            </w:r>
          </w:p>
        </w:tc>
        <w:tc>
          <w:tcPr>
            <w:tcW w:w="0" w:type="auto"/>
            <w:vAlign w:val="center"/>
            <w:hideMark/>
          </w:tcPr>
          <w:p w14:paraId="08BACA27" w14:textId="77777777" w:rsidR="00971004" w:rsidRPr="00DC5B6A" w:rsidRDefault="00971004" w:rsidP="009858C2">
            <w:r w:rsidRPr="00DC5B6A">
              <w:t>mehrere</w:t>
            </w:r>
          </w:p>
        </w:tc>
        <w:tc>
          <w:tcPr>
            <w:tcW w:w="0" w:type="auto"/>
            <w:vAlign w:val="center"/>
            <w:hideMark/>
          </w:tcPr>
          <w:p w14:paraId="00E9E81A" w14:textId="77777777" w:rsidR="00971004" w:rsidRPr="00DC5B6A" w:rsidRDefault="00971004" w:rsidP="009858C2">
            <w:r w:rsidRPr="00DC5B6A">
              <w:t>Für die GPIO-Verbindungen</w:t>
            </w:r>
          </w:p>
        </w:tc>
      </w:tr>
    </w:tbl>
    <w:p w14:paraId="68B35884" w14:textId="77777777" w:rsidR="00971004" w:rsidRDefault="00971004" w:rsidP="00971004"/>
    <w:p w14:paraId="4357A452" w14:textId="77777777" w:rsidR="00971004" w:rsidRDefault="00971004" w:rsidP="00971004">
      <w:pPr>
        <w:rPr>
          <w:b/>
          <w:bCs/>
        </w:rPr>
      </w:pPr>
      <w:r w:rsidRPr="006A3F46">
        <w:rPr>
          <w:b/>
          <w:bCs/>
        </w:rPr>
        <w:t>Schaltung erstellt und aufgebaut:</w:t>
      </w:r>
    </w:p>
    <w:p w14:paraId="1447B037" w14:textId="77777777" w:rsidR="00971004" w:rsidRPr="006A3F46" w:rsidRDefault="00971004" w:rsidP="00971004">
      <w:pPr>
        <w:rPr>
          <w:b/>
          <w:bCs/>
        </w:rPr>
      </w:pPr>
      <w:r>
        <w:rPr>
          <w:noProof/>
        </w:rPr>
        <w:drawing>
          <wp:inline distT="0" distB="0" distL="0" distR="0" wp14:anchorId="1C26FA70" wp14:editId="587768E1">
            <wp:extent cx="1131570" cy="1508760"/>
            <wp:effectExtent l="0" t="0" r="0" b="0"/>
            <wp:docPr id="133490738" name="Grafik 2" descr="Ein Bild, das Kabel, Elektrische Leitungen, Elektronik, Elektrisches Bauelemen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0738" name="Grafik 2" descr="Ein Bild, das Kabel, Elektrische Leitungen, Elektronik, Elektrisches Bauelement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FD9F7" w14:textId="77777777" w:rsidR="00971004" w:rsidRDefault="00971004" w:rsidP="00971004"/>
    <w:p w14:paraId="3599A41C" w14:textId="77777777" w:rsidR="00971004" w:rsidRDefault="00971004" w:rsidP="00971004">
      <w:pPr>
        <w:rPr>
          <w:b/>
          <w:bCs/>
          <w:sz w:val="32"/>
          <w:szCs w:val="32"/>
        </w:rPr>
      </w:pPr>
      <w:r w:rsidRPr="006A3F46">
        <w:rPr>
          <w:b/>
          <w:bCs/>
          <w:sz w:val="32"/>
          <w:szCs w:val="32"/>
        </w:rPr>
        <w:lastRenderedPageBreak/>
        <w:t>Aufgabenbereich Lenny:</w:t>
      </w:r>
    </w:p>
    <w:p w14:paraId="623995AB" w14:textId="77777777" w:rsidR="00971004" w:rsidRDefault="00971004" w:rsidP="00971004">
      <w:pPr>
        <w:rPr>
          <w:b/>
          <w:bCs/>
          <w:sz w:val="32"/>
          <w:szCs w:val="32"/>
        </w:rPr>
      </w:pPr>
    </w:p>
    <w:p w14:paraId="562FB69C" w14:textId="77777777" w:rsidR="00971004" w:rsidRDefault="00971004" w:rsidP="00971004">
      <w:r>
        <w:t>-RasperryPi organisiert und augesetzt</w:t>
      </w:r>
    </w:p>
    <w:p w14:paraId="7F7D5150" w14:textId="77777777" w:rsidR="00971004" w:rsidRDefault="00971004" w:rsidP="00971004">
      <w:r>
        <w:t>-Alle nötigen NFC-Bibliotheken installiert</w:t>
      </w:r>
    </w:p>
    <w:p w14:paraId="05A577AE" w14:textId="77777777" w:rsidR="00971004" w:rsidRPr="006A3F46" w:rsidRDefault="00971004" w:rsidP="00971004">
      <w:r>
        <w:t>-Testprogramm hochgeladen und getestet</w:t>
      </w:r>
    </w:p>
    <w:p w14:paraId="37ED0D60" w14:textId="77777777" w:rsidR="00971004" w:rsidRDefault="00971004" w:rsidP="00971004"/>
    <w:p w14:paraId="210E72A9" w14:textId="2A9D31EE" w:rsidR="00BB14CA" w:rsidRPr="00E529F5" w:rsidRDefault="00BB14CA" w:rsidP="00E529F5"/>
    <w:sectPr w:rsidR="00BB14CA" w:rsidRPr="00E529F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08F97" w14:textId="77777777" w:rsidR="000063B9" w:rsidRDefault="000063B9" w:rsidP="00CB1643">
      <w:pPr>
        <w:spacing w:after="0" w:line="240" w:lineRule="auto"/>
      </w:pPr>
      <w:r>
        <w:separator/>
      </w:r>
    </w:p>
  </w:endnote>
  <w:endnote w:type="continuationSeparator" w:id="0">
    <w:p w14:paraId="48C6EAD9" w14:textId="77777777" w:rsidR="000063B9" w:rsidRDefault="000063B9" w:rsidP="00CB1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FDA21" w14:textId="6B0FCEA4" w:rsidR="00CB1643" w:rsidRPr="00CB1643" w:rsidRDefault="00316C0F" w:rsidP="00C11F97">
    <w:pPr>
      <w:pStyle w:val="Fuzeile"/>
      <w:tabs>
        <w:tab w:val="left" w:pos="1461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  <w:lang w:val="de-DE"/>
      </w:rPr>
      <w:fldChar w:fldCharType="begin"/>
    </w:r>
    <w:r>
      <w:rPr>
        <w:rFonts w:ascii="Arial" w:hAnsi="Arial" w:cs="Arial"/>
        <w:sz w:val="20"/>
        <w:szCs w:val="20"/>
        <w:lang w:val="de-DE"/>
      </w:rPr>
      <w:instrText xml:space="preserve"> STYLEREF  Titel  \* MERGEFORMAT </w:instrText>
    </w:r>
    <w:r>
      <w:rPr>
        <w:rFonts w:ascii="Arial" w:hAnsi="Arial" w:cs="Arial"/>
        <w:sz w:val="20"/>
        <w:szCs w:val="20"/>
        <w:lang w:val="de-DE"/>
      </w:rPr>
      <w:fldChar w:fldCharType="separate"/>
    </w:r>
    <w:r w:rsidR="00971004">
      <w:rPr>
        <w:rFonts w:ascii="Arial" w:hAnsi="Arial" w:cs="Arial"/>
        <w:b/>
        <w:bCs/>
        <w:noProof/>
        <w:sz w:val="20"/>
        <w:szCs w:val="20"/>
        <w:lang w:val="de-DE"/>
      </w:rPr>
      <w:t>Fehler! Kein Text mit angegebener Formatvorlage im Dokument.</w:t>
    </w:r>
    <w:r>
      <w:rPr>
        <w:rFonts w:ascii="Arial" w:hAnsi="Arial" w:cs="Arial"/>
        <w:sz w:val="20"/>
        <w:szCs w:val="20"/>
        <w:lang w:val="de-DE"/>
      </w:rPr>
      <w:fldChar w:fldCharType="end"/>
    </w:r>
    <w:r w:rsidR="00DA5652">
      <w:rPr>
        <w:rFonts w:ascii="Arial" w:hAnsi="Arial" w:cs="Arial"/>
        <w:sz w:val="20"/>
        <w:szCs w:val="20"/>
        <w:lang w:val="de-DE"/>
      </w:rPr>
      <w:tab/>
    </w:r>
    <w:r w:rsidR="00DA5652">
      <w:rPr>
        <w:rFonts w:ascii="Arial" w:hAnsi="Arial" w:cs="Arial"/>
        <w:sz w:val="20"/>
        <w:szCs w:val="20"/>
        <w:lang w:val="de-DE"/>
      </w:rPr>
      <w:tab/>
    </w:r>
    <w:r w:rsidR="00DA5652">
      <w:rPr>
        <w:rFonts w:ascii="Arial" w:hAnsi="Arial" w:cs="Arial"/>
        <w:sz w:val="20"/>
        <w:szCs w:val="20"/>
        <w:lang w:val="de-DE"/>
      </w:rPr>
      <w:fldChar w:fldCharType="begin"/>
    </w:r>
    <w:r w:rsidR="00DA5652">
      <w:rPr>
        <w:rFonts w:ascii="Arial" w:hAnsi="Arial" w:cs="Arial"/>
        <w:sz w:val="20"/>
        <w:szCs w:val="20"/>
        <w:lang w:val="de-DE"/>
      </w:rPr>
      <w:instrText xml:space="preserve"> TITLE  \* FirstCap  \* MERGEFORMAT </w:instrText>
    </w:r>
    <w:r w:rsidR="00DA5652">
      <w:rPr>
        <w:rFonts w:ascii="Arial" w:hAnsi="Arial" w:cs="Arial"/>
        <w:sz w:val="20"/>
        <w:szCs w:val="20"/>
        <w:lang w:val="de-DE"/>
      </w:rPr>
      <w:fldChar w:fldCharType="end"/>
    </w:r>
    <w:r w:rsidR="00CB1643" w:rsidRPr="00777884">
      <w:rPr>
        <w:rFonts w:ascii="Arial" w:hAnsi="Arial" w:cs="Arial"/>
        <w:sz w:val="20"/>
        <w:szCs w:val="20"/>
        <w:lang w:val="de-DE"/>
      </w:rPr>
      <w:t xml:space="preserve">Seite </w:t>
    </w:r>
    <w:r w:rsidR="00CB1643" w:rsidRPr="00777884">
      <w:rPr>
        <w:rFonts w:ascii="Arial" w:hAnsi="Arial" w:cs="Arial"/>
        <w:b/>
        <w:bCs/>
        <w:sz w:val="20"/>
        <w:szCs w:val="20"/>
      </w:rPr>
      <w:fldChar w:fldCharType="begin"/>
    </w:r>
    <w:r w:rsidR="00CB1643" w:rsidRPr="00777884">
      <w:rPr>
        <w:rFonts w:ascii="Arial" w:hAnsi="Arial" w:cs="Arial"/>
        <w:b/>
        <w:bCs/>
        <w:sz w:val="20"/>
        <w:szCs w:val="20"/>
      </w:rPr>
      <w:instrText>PAGE  \* Arabic  \* MERGEFORMAT</w:instrText>
    </w:r>
    <w:r w:rsidR="00CB1643" w:rsidRPr="00777884">
      <w:rPr>
        <w:rFonts w:ascii="Arial" w:hAnsi="Arial" w:cs="Arial"/>
        <w:b/>
        <w:bCs/>
        <w:sz w:val="20"/>
        <w:szCs w:val="20"/>
      </w:rPr>
      <w:fldChar w:fldCharType="separate"/>
    </w:r>
    <w:r w:rsidR="00CB1643">
      <w:rPr>
        <w:rFonts w:ascii="Arial" w:hAnsi="Arial" w:cs="Arial"/>
        <w:b/>
        <w:bCs/>
        <w:sz w:val="20"/>
        <w:szCs w:val="20"/>
      </w:rPr>
      <w:t>1</w:t>
    </w:r>
    <w:r w:rsidR="00CB1643" w:rsidRPr="00777884">
      <w:rPr>
        <w:rFonts w:ascii="Arial" w:hAnsi="Arial" w:cs="Arial"/>
        <w:b/>
        <w:bCs/>
        <w:sz w:val="20"/>
        <w:szCs w:val="20"/>
      </w:rPr>
      <w:fldChar w:fldCharType="end"/>
    </w:r>
    <w:r w:rsidR="00CB1643" w:rsidRPr="00777884">
      <w:rPr>
        <w:rFonts w:ascii="Arial" w:hAnsi="Arial" w:cs="Arial"/>
        <w:sz w:val="20"/>
        <w:szCs w:val="20"/>
        <w:lang w:val="de-DE"/>
      </w:rPr>
      <w:t xml:space="preserve"> von </w:t>
    </w:r>
    <w:r w:rsidR="00CB1643" w:rsidRPr="00777884">
      <w:rPr>
        <w:rFonts w:ascii="Arial" w:hAnsi="Arial" w:cs="Arial"/>
        <w:b/>
        <w:bCs/>
        <w:sz w:val="20"/>
        <w:szCs w:val="20"/>
      </w:rPr>
      <w:fldChar w:fldCharType="begin"/>
    </w:r>
    <w:r w:rsidR="00CB1643" w:rsidRPr="00777884">
      <w:rPr>
        <w:rFonts w:ascii="Arial" w:hAnsi="Arial" w:cs="Arial"/>
        <w:b/>
        <w:bCs/>
        <w:sz w:val="20"/>
        <w:szCs w:val="20"/>
      </w:rPr>
      <w:instrText>NUMPAGES  \* Arabic  \* MERGEFORMAT</w:instrText>
    </w:r>
    <w:r w:rsidR="00CB1643" w:rsidRPr="00777884">
      <w:rPr>
        <w:rFonts w:ascii="Arial" w:hAnsi="Arial" w:cs="Arial"/>
        <w:b/>
        <w:bCs/>
        <w:sz w:val="20"/>
        <w:szCs w:val="20"/>
      </w:rPr>
      <w:fldChar w:fldCharType="separate"/>
    </w:r>
    <w:r w:rsidR="00CB1643">
      <w:rPr>
        <w:rFonts w:ascii="Arial" w:hAnsi="Arial" w:cs="Arial"/>
        <w:b/>
        <w:bCs/>
        <w:sz w:val="20"/>
        <w:szCs w:val="20"/>
      </w:rPr>
      <w:t>5</w:t>
    </w:r>
    <w:r w:rsidR="00CB1643" w:rsidRPr="00777884">
      <w:rPr>
        <w:rFonts w:ascii="Arial" w:hAnsi="Arial" w:cs="Arial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787D06" w14:textId="77777777" w:rsidR="000063B9" w:rsidRDefault="000063B9" w:rsidP="00CB1643">
      <w:pPr>
        <w:spacing w:after="0" w:line="240" w:lineRule="auto"/>
      </w:pPr>
      <w:r>
        <w:separator/>
      </w:r>
    </w:p>
  </w:footnote>
  <w:footnote w:type="continuationSeparator" w:id="0">
    <w:p w14:paraId="05B0B9F8" w14:textId="77777777" w:rsidR="000063B9" w:rsidRDefault="000063B9" w:rsidP="00CB1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07D4F" w14:textId="77777777" w:rsidR="00CB1643" w:rsidRDefault="00CB1643" w:rsidP="00CB1643">
    <w:pPr>
      <w:pStyle w:val="Kopfzeile"/>
      <w:jc w:val="right"/>
    </w:pPr>
    <w:r>
      <w:rPr>
        <w:noProof/>
      </w:rPr>
      <w:drawing>
        <wp:inline distT="0" distB="0" distL="0" distR="0" wp14:anchorId="6111BD03" wp14:editId="008D0A2A">
          <wp:extent cx="2003420" cy="391130"/>
          <wp:effectExtent l="0" t="0" r="0" b="9525"/>
          <wp:docPr id="1" name="Grafik 1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2868" cy="3949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D75F46"/>
    <w:multiLevelType w:val="multilevel"/>
    <w:tmpl w:val="B3429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8204A9"/>
    <w:multiLevelType w:val="hybridMultilevel"/>
    <w:tmpl w:val="6E3A0570"/>
    <w:lvl w:ilvl="0" w:tplc="BD76E9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85A0E"/>
    <w:multiLevelType w:val="multilevel"/>
    <w:tmpl w:val="265C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139377">
    <w:abstractNumId w:val="1"/>
  </w:num>
  <w:num w:numId="2" w16cid:durableId="1017344978">
    <w:abstractNumId w:val="0"/>
  </w:num>
  <w:num w:numId="3" w16cid:durableId="785083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7F"/>
    <w:rsid w:val="000063B9"/>
    <w:rsid w:val="00030D68"/>
    <w:rsid w:val="000803CD"/>
    <w:rsid w:val="00095D0B"/>
    <w:rsid w:val="001E36E9"/>
    <w:rsid w:val="00263DB0"/>
    <w:rsid w:val="002A011F"/>
    <w:rsid w:val="00316C0F"/>
    <w:rsid w:val="00322B90"/>
    <w:rsid w:val="00387B9A"/>
    <w:rsid w:val="004B074E"/>
    <w:rsid w:val="004D15EB"/>
    <w:rsid w:val="005133E7"/>
    <w:rsid w:val="005E1CD1"/>
    <w:rsid w:val="005E4E71"/>
    <w:rsid w:val="007C5329"/>
    <w:rsid w:val="007E2249"/>
    <w:rsid w:val="00822979"/>
    <w:rsid w:val="00846E2B"/>
    <w:rsid w:val="008A3ACF"/>
    <w:rsid w:val="00971004"/>
    <w:rsid w:val="009C1785"/>
    <w:rsid w:val="00B12320"/>
    <w:rsid w:val="00B67AF7"/>
    <w:rsid w:val="00BA448F"/>
    <w:rsid w:val="00BB14CA"/>
    <w:rsid w:val="00C11F97"/>
    <w:rsid w:val="00CA5C05"/>
    <w:rsid w:val="00CB1643"/>
    <w:rsid w:val="00D0079A"/>
    <w:rsid w:val="00D27037"/>
    <w:rsid w:val="00DA5652"/>
    <w:rsid w:val="00DC2B30"/>
    <w:rsid w:val="00E02E14"/>
    <w:rsid w:val="00E24CEF"/>
    <w:rsid w:val="00E529F5"/>
    <w:rsid w:val="00ED697F"/>
    <w:rsid w:val="00F645B3"/>
    <w:rsid w:val="00F700C0"/>
    <w:rsid w:val="00FC02D5"/>
    <w:rsid w:val="13E4B323"/>
    <w:rsid w:val="15E1F7BB"/>
    <w:rsid w:val="19C65E75"/>
    <w:rsid w:val="20549450"/>
    <w:rsid w:val="208E5AB6"/>
    <w:rsid w:val="22A52CFB"/>
    <w:rsid w:val="23628AE0"/>
    <w:rsid w:val="2F34514C"/>
    <w:rsid w:val="3643942F"/>
    <w:rsid w:val="43F42EB5"/>
    <w:rsid w:val="4568CD31"/>
    <w:rsid w:val="499EBA1D"/>
    <w:rsid w:val="4EB3FAFC"/>
    <w:rsid w:val="580099CC"/>
    <w:rsid w:val="68FF5A12"/>
    <w:rsid w:val="6BD967BF"/>
    <w:rsid w:val="6F1559AB"/>
    <w:rsid w:val="7CD7B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80939"/>
  <w15:chartTrackingRefBased/>
  <w15:docId w15:val="{202261D7-2FF2-455B-B492-40F0C7B4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B16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B1643"/>
  </w:style>
  <w:style w:type="paragraph" w:styleId="Fuzeile">
    <w:name w:val="footer"/>
    <w:basedOn w:val="Standard"/>
    <w:link w:val="FuzeileZchn"/>
    <w:uiPriority w:val="99"/>
    <w:unhideWhenUsed/>
    <w:rsid w:val="00CB16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B1643"/>
  </w:style>
  <w:style w:type="character" w:styleId="Platzhaltertext">
    <w:name w:val="Placeholder Text"/>
    <w:basedOn w:val="Absatz-Standardschriftart"/>
    <w:uiPriority w:val="99"/>
    <w:semiHidden/>
    <w:rsid w:val="00CB1643"/>
    <w:rPr>
      <w:color w:val="808080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5133E7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44"/>
      <w:szCs w:val="44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5133E7"/>
    <w:rPr>
      <w:rFonts w:ascii="Arial" w:eastAsiaTheme="majorEastAsia" w:hAnsi="Arial" w:cstheme="majorBidi"/>
      <w:spacing w:val="-10"/>
      <w:kern w:val="28"/>
      <w:sz w:val="44"/>
      <w:szCs w:val="44"/>
      <w:lang w:val="de-DE"/>
    </w:rPr>
  </w:style>
  <w:style w:type="paragraph" w:styleId="Listenabsatz">
    <w:name w:val="List Paragraph"/>
    <w:basedOn w:val="Standard"/>
    <w:uiPriority w:val="34"/>
    <w:qFormat/>
    <w:rsid w:val="00ED69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513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8229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1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uel\Documents\Benutzerdefinierte%20Office-Vorlagen\Vorlage_HTL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D25E33C53F4C41AA7A5440C8DC8D60" ma:contentTypeVersion="4" ma:contentTypeDescription="Ein neues Dokument erstellen." ma:contentTypeScope="" ma:versionID="7191bf8b31f5b3eea644a86b5ca16648">
  <xsd:schema xmlns:xsd="http://www.w3.org/2001/XMLSchema" xmlns:xs="http://www.w3.org/2001/XMLSchema" xmlns:p="http://schemas.microsoft.com/office/2006/metadata/properties" xmlns:ns2="dad524e4-fbf7-49b5-87e5-61a75e198f34" targetNamespace="http://schemas.microsoft.com/office/2006/metadata/properties" ma:root="true" ma:fieldsID="415f25b31c799bd27fee22b058ded807" ns2:_="">
    <xsd:import namespace="dad524e4-fbf7-49b5-87e5-61a75e198f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524e4-fbf7-49b5-87e5-61a75e198f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F2FC5B-4B21-412D-BEA9-FA849FC4E8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524e4-fbf7-49b5-87e5-61a75e198f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EDD3CE-3BC7-457E-9CA2-DC28F6104E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655F51-5436-4F8F-BB84-1F43B300A7C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Vorlage_HTL.dotx</Template>
  <TotalTime>0</TotalTime>
  <Pages>2</Pages>
  <Words>105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Bergerweiß</dc:creator>
  <cp:keywords/>
  <dc:description/>
  <cp:lastModifiedBy>WIDNER Christoph, SchülerIn</cp:lastModifiedBy>
  <cp:revision>5</cp:revision>
  <dcterms:created xsi:type="dcterms:W3CDTF">2025-05-07T11:42:00Z</dcterms:created>
  <dcterms:modified xsi:type="dcterms:W3CDTF">2025-05-21T08:35:00Z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0x01010076D25E33C53F4C41AA7A5440C8DC8D60</vt:lpwstr>
  </property>
</Properties>
</file>